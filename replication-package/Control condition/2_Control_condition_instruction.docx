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4F2D" w14:textId="7CB5075C" w:rsidR="00F50E49" w:rsidRDefault="0090519C">
      <w:pPr>
        <w:pStyle w:val="Date"/>
      </w:pPr>
      <w:r>
        <w:t>10</w:t>
      </w:r>
      <w:r w:rsidR="00820E27">
        <w:t>/</w:t>
      </w:r>
      <w:r w:rsidR="00E92CC5">
        <w:t>1/</w:t>
      </w:r>
      <w:r w:rsidR="00535CC0">
        <w:t>2019</w:t>
      </w:r>
    </w:p>
    <w:p w14:paraId="7BE134A1" w14:textId="507DD122" w:rsidR="00F50E49" w:rsidRDefault="0090519C">
      <w:pPr>
        <w:pStyle w:val="Title"/>
      </w:pPr>
      <w:r>
        <w:t xml:space="preserve">Study </w:t>
      </w:r>
      <w:r w:rsidR="00535CC0">
        <w:t>Instruction</w:t>
      </w:r>
      <w:r>
        <w:t>s</w:t>
      </w:r>
    </w:p>
    <w:p w14:paraId="1ACA3F50" w14:textId="417EA70D" w:rsidR="00B81820" w:rsidRDefault="00673B86" w:rsidP="000775F7">
      <w:pPr>
        <w:ind w:left="0"/>
      </w:pPr>
      <w:r>
        <w:t xml:space="preserve">Goal of the study is </w:t>
      </w:r>
      <w:r w:rsidR="009802FF">
        <w:t>controlling</w:t>
      </w:r>
      <w:r>
        <w:t xml:space="preserve"> </w:t>
      </w:r>
      <w:r w:rsidR="00E11B83">
        <w:t>crowd</w:t>
      </w:r>
      <w:r w:rsidR="009802FF">
        <w:t xml:space="preserve"> </w:t>
      </w:r>
      <w:r w:rsidR="002E0F93">
        <w:t>programming;</w:t>
      </w:r>
      <w:r>
        <w:t xml:space="preserve"> we do not want to evaluate your skills. </w:t>
      </w:r>
      <w:r w:rsidRPr="00000CD8">
        <w:rPr>
          <w:b/>
          <w:bCs/>
        </w:rPr>
        <w:t>You can use Google if you have problem while you are programming.</w:t>
      </w:r>
      <w:r>
        <w:t xml:space="preserve"> The study will be conducted entirely remotely over the Internet.</w:t>
      </w:r>
      <w:r w:rsidR="00D31B31">
        <w:t xml:space="preserve"> You will remotely </w:t>
      </w:r>
      <w:r w:rsidR="00C825D9">
        <w:t>be connected</w:t>
      </w:r>
      <w:r w:rsidR="00D31B31">
        <w:t xml:space="preserve"> </w:t>
      </w:r>
      <w:r w:rsidR="000775F7">
        <w:t xml:space="preserve">via </w:t>
      </w:r>
      <w:r w:rsidR="000775F7" w:rsidRPr="00926332">
        <w:rPr>
          <w:b/>
          <w:bCs/>
        </w:rPr>
        <w:t>TeamViewer</w:t>
      </w:r>
      <w:r w:rsidR="000775F7">
        <w:t xml:space="preserve"> </w:t>
      </w:r>
      <w:r w:rsidR="00D31B31">
        <w:t xml:space="preserve">to our machine and accomplish the task. </w:t>
      </w:r>
      <w:r w:rsidR="00F64BF3">
        <w:t>The task will be fixing issues on a GitHub repository. The</w:t>
      </w:r>
      <w:r w:rsidR="000775F7">
        <w:t xml:space="preserve"> GitHub</w:t>
      </w:r>
      <w:r w:rsidR="00F64BF3">
        <w:t xml:space="preserve"> repository is back-end </w:t>
      </w:r>
      <w:r w:rsidR="00497205">
        <w:t>project that</w:t>
      </w:r>
      <w:r w:rsidR="00F64BF3">
        <w:t xml:space="preserve"> propose a bunch of HTTP request for consumers.</w:t>
      </w:r>
      <w:r w:rsidR="000775F7">
        <w:t xml:space="preserve"> </w:t>
      </w:r>
      <w:r w:rsidR="007B35B9">
        <w:t>In this study, you will</w:t>
      </w:r>
      <w:r w:rsidR="00182CBA">
        <w:t xml:space="preserve"> 1) </w:t>
      </w:r>
      <w:r w:rsidR="006A7B6F">
        <w:t xml:space="preserve">use the environment </w:t>
      </w:r>
      <w:r w:rsidR="009870E4">
        <w:t xml:space="preserve">(IDE, GitHub Desktop, MacOS) </w:t>
      </w:r>
      <w:r w:rsidR="006A7B6F">
        <w:t xml:space="preserve">to </w:t>
      </w:r>
      <w:r w:rsidR="003C1E93">
        <w:t xml:space="preserve">complete a series of programming </w:t>
      </w:r>
      <w:r w:rsidR="008201D4">
        <w:t>issues on the GitHub</w:t>
      </w:r>
      <w:r w:rsidR="007B35B9">
        <w:t>, and</w:t>
      </w:r>
      <w:r w:rsidR="003C1E93">
        <w:t xml:space="preserve"> </w:t>
      </w:r>
      <w:r w:rsidR="008201D4">
        <w:t>2</w:t>
      </w:r>
      <w:r w:rsidR="00182CBA">
        <w:t>)</w:t>
      </w:r>
      <w:r w:rsidR="003C1E93">
        <w:t xml:space="preserve"> answer questions about </w:t>
      </w:r>
      <w:r w:rsidR="007B35B9">
        <w:t>your</w:t>
      </w:r>
      <w:r w:rsidR="003C1E93">
        <w:t xml:space="preserve"> experiences </w:t>
      </w:r>
      <w:r w:rsidR="007B35B9">
        <w:t>working</w:t>
      </w:r>
      <w:r w:rsidR="006A7B6F">
        <w:t xml:space="preserve"> </w:t>
      </w:r>
      <w:r w:rsidR="009870E4">
        <w:t xml:space="preserve">on </w:t>
      </w:r>
      <w:r w:rsidR="00610CC7">
        <w:t>these tasks</w:t>
      </w:r>
      <w:r w:rsidR="003C1E93">
        <w:t xml:space="preserve">. </w:t>
      </w:r>
      <w:bookmarkStart w:id="0" w:name="_GoBack"/>
      <w:bookmarkEnd w:id="0"/>
      <w:r w:rsidR="00B81820">
        <w:t xml:space="preserve">It will take </w:t>
      </w:r>
      <w:r w:rsidR="00225C42">
        <w:t>4</w:t>
      </w:r>
      <w:r w:rsidR="00E11B83">
        <w:t xml:space="preserve"> </w:t>
      </w:r>
      <w:r w:rsidR="00B81820">
        <w:t>hours (2</w:t>
      </w:r>
      <w:r w:rsidR="00225C42">
        <w:t>4</w:t>
      </w:r>
      <w:r w:rsidR="00B81820">
        <w:t>0 minutes)</w:t>
      </w:r>
      <w:r w:rsidR="00C32EDD">
        <w:t>, we</w:t>
      </w:r>
      <w:r w:rsidR="00B81820" w:rsidRPr="00B81820">
        <w:t xml:space="preserve"> will call you by Skype at the scheduled time.</w:t>
      </w:r>
    </w:p>
    <w:p w14:paraId="509E6885" w14:textId="2824CCA3" w:rsidR="007B35B9" w:rsidRDefault="007B35B9" w:rsidP="007F1224">
      <w:pPr>
        <w:pStyle w:val="Heading1"/>
        <w:numPr>
          <w:ilvl w:val="0"/>
          <w:numId w:val="0"/>
        </w:numPr>
      </w:pPr>
      <w:r>
        <w:t>Before getting started</w:t>
      </w:r>
    </w:p>
    <w:p w14:paraId="4632F3B2" w14:textId="1A420D79" w:rsidR="007D0666" w:rsidRDefault="007D0666" w:rsidP="001A7904">
      <w:pPr>
        <w:pStyle w:val="Heading2"/>
      </w:pPr>
      <w:r>
        <w:t xml:space="preserve">Please sing and send back the </w:t>
      </w:r>
      <w:r w:rsidRPr="003913A8">
        <w:rPr>
          <w:b/>
          <w:bCs/>
        </w:rPr>
        <w:t>Consent form</w:t>
      </w:r>
      <w:r>
        <w:t xml:space="preserve">. </w:t>
      </w:r>
    </w:p>
    <w:p w14:paraId="2173BC7F" w14:textId="3D10BD17" w:rsidR="00D0269B" w:rsidRDefault="007B35B9" w:rsidP="001A7904">
      <w:pPr>
        <w:pStyle w:val="Heading2"/>
      </w:pPr>
      <w:r>
        <w:t>Y</w:t>
      </w:r>
      <w:r w:rsidRPr="00382A87">
        <w:t xml:space="preserve">ou </w:t>
      </w:r>
      <w:r>
        <w:t xml:space="preserve">will need to use </w:t>
      </w:r>
      <w:r w:rsidR="00610CC7" w:rsidRPr="00DD20CB">
        <w:rPr>
          <w:b/>
          <w:bCs/>
        </w:rPr>
        <w:t>Skype</w:t>
      </w:r>
      <w:r w:rsidR="00610CC7">
        <w:t xml:space="preserve"> </w:t>
      </w:r>
      <w:r w:rsidR="00D0269B">
        <w:t>for chatting with us</w:t>
      </w:r>
      <w:r w:rsidRPr="00382A87">
        <w:t xml:space="preserve">, so please install </w:t>
      </w:r>
      <w:r w:rsidR="00610CC7">
        <w:t>Skype</w:t>
      </w:r>
      <w:r>
        <w:t xml:space="preserve"> </w:t>
      </w:r>
      <w:r w:rsidRPr="00382A87">
        <w:t>if you do not have</w:t>
      </w:r>
      <w:r>
        <w:t xml:space="preserve"> it.</w:t>
      </w:r>
      <w:r w:rsidR="00D31B31">
        <w:t xml:space="preserve"> </w:t>
      </w:r>
      <w:r w:rsidR="00803803">
        <w:t>Skype ID of experimenter is ‘</w:t>
      </w:r>
      <w:proofErr w:type="spellStart"/>
      <w:r w:rsidR="00803803">
        <w:t>eaghayi</w:t>
      </w:r>
      <w:proofErr w:type="spellEnd"/>
      <w:r w:rsidR="00803803">
        <w:t>’, please send a message in the Skype before the study or share with us your Skype ID by replying to this email.</w:t>
      </w:r>
    </w:p>
    <w:p w14:paraId="7400753C" w14:textId="1DF32D41" w:rsidR="007B35B9" w:rsidRDefault="00D0269B" w:rsidP="001A7904">
      <w:pPr>
        <w:pStyle w:val="Heading2"/>
      </w:pPr>
      <w:r>
        <w:t xml:space="preserve">You will need to use </w:t>
      </w:r>
      <w:r w:rsidRPr="00D0269B">
        <w:rPr>
          <w:b/>
          <w:bCs/>
        </w:rPr>
        <w:t>TeamViewer</w:t>
      </w:r>
      <w:r>
        <w:t xml:space="preserve"> </w:t>
      </w:r>
      <w:r w:rsidR="00DA502D">
        <w:t xml:space="preserve">for connecting to our system and accomplish the task. </w:t>
      </w:r>
      <w:r w:rsidR="00D31B31">
        <w:t xml:space="preserve">We will share our screen with you, </w:t>
      </w:r>
      <w:r w:rsidR="00B81820">
        <w:t>then</w:t>
      </w:r>
      <w:r w:rsidR="00D31B31">
        <w:t xml:space="preserve"> you work on the task on our system remotely.</w:t>
      </w:r>
      <w:r w:rsidR="00DA502D">
        <w:t xml:space="preserve"> So please install TeamViewer (</w:t>
      </w:r>
      <w:r w:rsidR="00B81820" w:rsidRPr="00B81820">
        <w:t>https://www.teamviewer.com/en-us/download</w:t>
      </w:r>
      <w:r w:rsidR="00B81820">
        <w:t>)</w:t>
      </w:r>
      <w:r w:rsidR="00DA502D">
        <w:t xml:space="preserve"> if you do not </w:t>
      </w:r>
      <w:r w:rsidR="00B81820">
        <w:t xml:space="preserve">already </w:t>
      </w:r>
      <w:r w:rsidR="00DA502D">
        <w:t>have it.</w:t>
      </w:r>
    </w:p>
    <w:p w14:paraId="1D149807" w14:textId="2A4BE52A" w:rsidR="00DA502D" w:rsidRDefault="00DA502D" w:rsidP="001A7904">
      <w:pPr>
        <w:pStyle w:val="Heading2"/>
      </w:pPr>
      <w:r>
        <w:t>Our TeamViewer id is “</w:t>
      </w:r>
      <w:r w:rsidRPr="00DA502D">
        <w:t>573 990 194</w:t>
      </w:r>
      <w:r>
        <w:t>”, we will share with you our password via Skype</w:t>
      </w:r>
      <w:r w:rsidR="00B81820">
        <w:t xml:space="preserve"> just before the scheduled session</w:t>
      </w:r>
      <w:r>
        <w:t>.</w:t>
      </w:r>
    </w:p>
    <w:p w14:paraId="09AC30B6" w14:textId="4BBD24C6" w:rsidR="00F50E49" w:rsidRDefault="007B35B9" w:rsidP="007F1224">
      <w:pPr>
        <w:pStyle w:val="Heading1"/>
        <w:numPr>
          <w:ilvl w:val="0"/>
          <w:numId w:val="0"/>
        </w:numPr>
      </w:pPr>
      <w:r>
        <w:t>Study steps</w:t>
      </w:r>
    </w:p>
    <w:p w14:paraId="2DD575CF" w14:textId="7B2C24BF" w:rsidR="00382A87" w:rsidRDefault="00DD20CB" w:rsidP="007F1224">
      <w:pPr>
        <w:pStyle w:val="Heading2"/>
        <w:numPr>
          <w:ilvl w:val="1"/>
          <w:numId w:val="2"/>
        </w:numPr>
      </w:pPr>
      <w:r>
        <w:t xml:space="preserve">Connect to our environment (IDE, GitHub Desktop, MacOS) via </w:t>
      </w:r>
      <w:r w:rsidR="00B81820">
        <w:t>TeamViewer</w:t>
      </w:r>
      <w:r>
        <w:t xml:space="preserve"> </w:t>
      </w:r>
      <w:r w:rsidR="00B81820">
        <w:t>remote computer</w:t>
      </w:r>
      <w:r>
        <w:t xml:space="preserve"> tool</w:t>
      </w:r>
      <w:r w:rsidR="003157B4">
        <w:t xml:space="preserve">. If you </w:t>
      </w:r>
      <w:r w:rsidR="00CA5A0F">
        <w:t>cannot</w:t>
      </w:r>
      <w:r w:rsidR="003157B4">
        <w:t xml:space="preserve"> find </w:t>
      </w:r>
      <w:r w:rsidR="00C825D9">
        <w:t xml:space="preserve">desired </w:t>
      </w:r>
      <w:r w:rsidR="003157B4">
        <w:t>tool in our system</w:t>
      </w:r>
      <w:r w:rsidR="00B74060">
        <w:t xml:space="preserve"> to accomplish your task</w:t>
      </w:r>
      <w:r w:rsidR="003157B4">
        <w:t xml:space="preserve">, </w:t>
      </w:r>
      <w:r w:rsidR="00CA5A0F">
        <w:t>y</w:t>
      </w:r>
      <w:r w:rsidR="003157B4">
        <w:t xml:space="preserve">ou are free to download and install every tool you are more </w:t>
      </w:r>
      <w:r w:rsidR="007F1224">
        <w:t>familiar with</w:t>
      </w:r>
      <w:r w:rsidR="003157B4">
        <w:t xml:space="preserve">. </w:t>
      </w:r>
      <w:r w:rsidR="00B81820">
        <w:t xml:space="preserve">for example, if you are fluent to any other IDE than </w:t>
      </w:r>
      <w:r w:rsidR="002B5BEE">
        <w:t>WebStorm</w:t>
      </w:r>
      <w:r w:rsidR="00B81820">
        <w:t xml:space="preserve">, please feel free to install it. </w:t>
      </w:r>
    </w:p>
    <w:p w14:paraId="7E7C47D7" w14:textId="4E46A31E" w:rsidR="00DD20CB" w:rsidRDefault="00DD20CB" w:rsidP="001A7904">
      <w:pPr>
        <w:pStyle w:val="Heading2"/>
      </w:pPr>
      <w:r>
        <w:t xml:space="preserve">Go to </w:t>
      </w:r>
      <w:r w:rsidR="008A40BA">
        <w:t xml:space="preserve">the </w:t>
      </w:r>
      <w:r>
        <w:t>GitHu</w:t>
      </w:r>
      <w:r w:rsidR="008A40BA">
        <w:t>b repository [</w:t>
      </w:r>
      <w:r w:rsidR="00497205" w:rsidRPr="00B81820">
        <w:rPr>
          <w:i/>
          <w:iCs/>
        </w:rPr>
        <w:t>URL of the repository will share with you just before the scheduled meeting</w:t>
      </w:r>
      <w:r w:rsidR="008A40BA">
        <w:t xml:space="preserve">], clone the code to </w:t>
      </w:r>
      <w:r w:rsidR="008A40BA" w:rsidRPr="00B81820">
        <w:rPr>
          <w:i/>
          <w:iCs/>
        </w:rPr>
        <w:t>Document folder</w:t>
      </w:r>
      <w:r w:rsidR="008A40BA">
        <w:t xml:space="preserve"> of the local machine that you remotely connected to it in the previous step. </w:t>
      </w:r>
    </w:p>
    <w:p w14:paraId="29A89401" w14:textId="65280745" w:rsidR="00534ABF" w:rsidRDefault="00534ABF" w:rsidP="001A7904">
      <w:pPr>
        <w:pStyle w:val="Heading2"/>
      </w:pPr>
      <w:r>
        <w:t>Setting up the workspace, install everything that you want like repository or tools.</w:t>
      </w:r>
    </w:p>
    <w:p w14:paraId="1C2D9DC6" w14:textId="6461B65D" w:rsidR="00785F69" w:rsidRDefault="008A40BA" w:rsidP="001A7904">
      <w:pPr>
        <w:pStyle w:val="Heading2"/>
      </w:pPr>
      <w:r>
        <w:t xml:space="preserve">Go to the GitHub </w:t>
      </w:r>
      <w:r w:rsidR="00497205">
        <w:t>repository,</w:t>
      </w:r>
      <w:r>
        <w:t xml:space="preserve"> </w:t>
      </w:r>
      <w:r w:rsidRPr="00497205">
        <w:rPr>
          <w:b/>
          <w:bCs/>
        </w:rPr>
        <w:t>under issues tab</w:t>
      </w:r>
      <w:r w:rsidR="007F1224">
        <w:t xml:space="preserve">. </w:t>
      </w:r>
      <w:r w:rsidR="00D87B9D">
        <w:t xml:space="preserve">Please </w:t>
      </w:r>
      <w:r>
        <w:t xml:space="preserve">read </w:t>
      </w:r>
      <w:r w:rsidR="00D87B9D">
        <w:t>unresolved</w:t>
      </w:r>
      <w:r w:rsidR="00DD0842">
        <w:t xml:space="preserve"> (open)</w:t>
      </w:r>
      <w:r w:rsidR="00D87B9D">
        <w:t xml:space="preserve"> </w:t>
      </w:r>
      <w:r w:rsidR="00FD79DA">
        <w:t>I</w:t>
      </w:r>
      <w:r>
        <w:t xml:space="preserve">ssues and </w:t>
      </w:r>
      <w:r w:rsidR="00D87B9D">
        <w:t>try to resolve</w:t>
      </w:r>
      <w:r>
        <w:t xml:space="preserve"> them as much as you can accomplish in </w:t>
      </w:r>
      <w:r w:rsidR="00A937BA">
        <w:t>4</w:t>
      </w:r>
      <w:r>
        <w:t xml:space="preserve"> hours.</w:t>
      </w:r>
      <w:r w:rsidR="00D87B9D">
        <w:t xml:space="preserve"> Keep in mind, t</w:t>
      </w:r>
      <w:r w:rsidR="00EA6F98">
        <w:t>here is no order for selecting issues</w:t>
      </w:r>
      <w:r w:rsidR="00D87B9D">
        <w:t>,</w:t>
      </w:r>
      <w:r w:rsidR="00EA6F98">
        <w:t xml:space="preserve"> </w:t>
      </w:r>
      <w:r w:rsidR="00274CCE">
        <w:t>you</w:t>
      </w:r>
      <w:r w:rsidR="00DD0842" w:rsidRPr="00DD0842">
        <w:t xml:space="preserve"> may pick any issue to resolve</w:t>
      </w:r>
      <w:r w:rsidR="00DD0842">
        <w:t>.</w:t>
      </w:r>
      <w:r w:rsidR="00274CCE">
        <w:t xml:space="preserve"> </w:t>
      </w:r>
      <w:r w:rsidR="00EA6F98">
        <w:t xml:space="preserve">You have </w:t>
      </w:r>
      <w:r w:rsidR="00DD0842" w:rsidRPr="00DD0842">
        <w:t>to resolve as many issues as you can</w:t>
      </w:r>
      <w:r w:rsidR="00DD0842">
        <w:t>.</w:t>
      </w:r>
    </w:p>
    <w:p w14:paraId="5ABDABDA" w14:textId="03F4FF47" w:rsidR="008A40BA" w:rsidRDefault="00274CCE" w:rsidP="001A7904">
      <w:pPr>
        <w:pStyle w:val="Heading2"/>
      </w:pPr>
      <w:r>
        <w:t>It is not required but y</w:t>
      </w:r>
      <w:r w:rsidR="00D87B9D">
        <w:t xml:space="preserve">ou can evaluate the issues that you are trying to resolve by writing unit tests. </w:t>
      </w:r>
      <w:r w:rsidR="008A40BA">
        <w:t xml:space="preserve"> </w:t>
      </w:r>
    </w:p>
    <w:p w14:paraId="02D9D570" w14:textId="6FE6AC6A" w:rsidR="00AE0F0A" w:rsidRDefault="00A937BA" w:rsidP="007F1224">
      <w:pPr>
        <w:pStyle w:val="Heading2"/>
      </w:pPr>
      <w:r>
        <w:t xml:space="preserve">15 minutes before the </w:t>
      </w:r>
      <w:r w:rsidR="002F7015">
        <w:t>end of study,</w:t>
      </w:r>
      <w:r w:rsidR="006A7B6F">
        <w:t xml:space="preserve"> the programming portion of the study will conclude</w:t>
      </w:r>
      <w:r w:rsidR="00785F69">
        <w:t>.</w:t>
      </w:r>
      <w:r w:rsidR="006A7B6F">
        <w:t xml:space="preserve"> At this point, you should fill in the post-task survey to let us know about your experiences:</w:t>
      </w:r>
      <w:r w:rsidR="007F1224">
        <w:t xml:space="preserve"> </w:t>
      </w:r>
      <w:hyperlink r:id="rId7" w:history="1">
        <w:r w:rsidR="00AE0F0A" w:rsidRPr="009025B5">
          <w:rPr>
            <w:rStyle w:val="Hyperlink"/>
          </w:rPr>
          <w:t>https://docs.google.com/forms/d/e/1FAIpQLSc9n4Zrb49_22kXO5S7NvS9nUDS3E4D8BxwKG2JW1ri3APcmQ/viewform</w:t>
        </w:r>
      </w:hyperlink>
    </w:p>
    <w:sectPr w:rsidR="00AE0F0A" w:rsidSect="001A7904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F5990" w14:textId="77777777" w:rsidR="00E875F2" w:rsidRDefault="00E875F2">
      <w:pPr>
        <w:spacing w:after="0" w:line="240" w:lineRule="auto"/>
      </w:pPr>
      <w:r>
        <w:separator/>
      </w:r>
    </w:p>
    <w:p w14:paraId="1D6BB9DD" w14:textId="77777777" w:rsidR="00E875F2" w:rsidRDefault="00E875F2"/>
  </w:endnote>
  <w:endnote w:type="continuationSeparator" w:id="0">
    <w:p w14:paraId="7182470D" w14:textId="77777777" w:rsidR="00E875F2" w:rsidRDefault="00E875F2">
      <w:pPr>
        <w:spacing w:after="0" w:line="240" w:lineRule="auto"/>
      </w:pPr>
      <w:r>
        <w:continuationSeparator/>
      </w:r>
    </w:p>
    <w:p w14:paraId="2DECAA38" w14:textId="77777777" w:rsidR="00E875F2" w:rsidRDefault="00E87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C9594" w14:textId="77777777" w:rsidR="00F50E49" w:rsidRDefault="00CA2F7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E4E8B" w14:textId="77777777" w:rsidR="00E875F2" w:rsidRDefault="00E875F2">
      <w:pPr>
        <w:spacing w:after="0" w:line="240" w:lineRule="auto"/>
      </w:pPr>
      <w:r>
        <w:separator/>
      </w:r>
    </w:p>
    <w:p w14:paraId="7F77E0AA" w14:textId="77777777" w:rsidR="00E875F2" w:rsidRDefault="00E875F2"/>
  </w:footnote>
  <w:footnote w:type="continuationSeparator" w:id="0">
    <w:p w14:paraId="65808E97" w14:textId="77777777" w:rsidR="00E875F2" w:rsidRDefault="00E875F2">
      <w:pPr>
        <w:spacing w:after="0" w:line="240" w:lineRule="auto"/>
      </w:pPr>
      <w:r>
        <w:continuationSeparator/>
      </w:r>
    </w:p>
    <w:p w14:paraId="0FEB2082" w14:textId="77777777" w:rsidR="00E875F2" w:rsidRDefault="00E875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F43068D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5"/>
    <w:rsid w:val="00000CD8"/>
    <w:rsid w:val="00011862"/>
    <w:rsid w:val="000775F7"/>
    <w:rsid w:val="00113269"/>
    <w:rsid w:val="00182CBA"/>
    <w:rsid w:val="001A7904"/>
    <w:rsid w:val="00225C42"/>
    <w:rsid w:val="00274CCE"/>
    <w:rsid w:val="002B5BEE"/>
    <w:rsid w:val="002C1735"/>
    <w:rsid w:val="002E0F93"/>
    <w:rsid w:val="002F7015"/>
    <w:rsid w:val="003157B4"/>
    <w:rsid w:val="00382A87"/>
    <w:rsid w:val="003913A8"/>
    <w:rsid w:val="003C0F01"/>
    <w:rsid w:val="003C1E93"/>
    <w:rsid w:val="00497205"/>
    <w:rsid w:val="00534ABF"/>
    <w:rsid w:val="00535CC0"/>
    <w:rsid w:val="005F1467"/>
    <w:rsid w:val="00610CC7"/>
    <w:rsid w:val="00657FCD"/>
    <w:rsid w:val="00673B86"/>
    <w:rsid w:val="006A7B6F"/>
    <w:rsid w:val="006A7BBF"/>
    <w:rsid w:val="006F5D77"/>
    <w:rsid w:val="00763FC8"/>
    <w:rsid w:val="00785A10"/>
    <w:rsid w:val="00785F69"/>
    <w:rsid w:val="00786633"/>
    <w:rsid w:val="0079492A"/>
    <w:rsid w:val="007B35B9"/>
    <w:rsid w:val="007D0666"/>
    <w:rsid w:val="007F1224"/>
    <w:rsid w:val="007F7A73"/>
    <w:rsid w:val="00803803"/>
    <w:rsid w:val="008201D4"/>
    <w:rsid w:val="00820E27"/>
    <w:rsid w:val="008316E3"/>
    <w:rsid w:val="008A40BA"/>
    <w:rsid w:val="008B2428"/>
    <w:rsid w:val="0090519C"/>
    <w:rsid w:val="00926332"/>
    <w:rsid w:val="009802FF"/>
    <w:rsid w:val="009870E4"/>
    <w:rsid w:val="00987421"/>
    <w:rsid w:val="009E4EDB"/>
    <w:rsid w:val="00A87328"/>
    <w:rsid w:val="00A937BA"/>
    <w:rsid w:val="00AE0F0A"/>
    <w:rsid w:val="00B74060"/>
    <w:rsid w:val="00B81820"/>
    <w:rsid w:val="00BF719D"/>
    <w:rsid w:val="00C32EDD"/>
    <w:rsid w:val="00C46642"/>
    <w:rsid w:val="00C74AC0"/>
    <w:rsid w:val="00C825D9"/>
    <w:rsid w:val="00CA2F76"/>
    <w:rsid w:val="00CA5A0F"/>
    <w:rsid w:val="00D0269B"/>
    <w:rsid w:val="00D31B31"/>
    <w:rsid w:val="00D56C52"/>
    <w:rsid w:val="00D87B9D"/>
    <w:rsid w:val="00DA502D"/>
    <w:rsid w:val="00DD0842"/>
    <w:rsid w:val="00DD20CB"/>
    <w:rsid w:val="00E11B83"/>
    <w:rsid w:val="00E875F2"/>
    <w:rsid w:val="00E92CC5"/>
    <w:rsid w:val="00EA2A08"/>
    <w:rsid w:val="00EA6F98"/>
    <w:rsid w:val="00F32F79"/>
    <w:rsid w:val="00F50E49"/>
    <w:rsid w:val="00F64BF3"/>
    <w:rsid w:val="00F93EFF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F7B3"/>
  <w15:chartTrackingRefBased/>
  <w15:docId w15:val="{6FB7E258-62A6-904E-AF7F-A4B6EAD2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224"/>
    <w:pPr>
      <w:numPr>
        <w:numId w:val="1"/>
      </w:numPr>
      <w:spacing w:before="600" w:after="60"/>
      <w:outlineLvl w:val="0"/>
    </w:pPr>
    <w:rPr>
      <w:rFonts w:asciiTheme="majorHAnsi" w:hAnsiTheme="majorHAnsi"/>
      <w:b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24"/>
    <w:rPr>
      <w:rFonts w:asciiTheme="majorHAnsi" w:hAnsiTheme="majorHAnsi"/>
      <w:b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82A87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B6F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9n4Zrb49_22kXO5S7NvS9nUDS3E4D8BxwKG2JW1ri3APcmQ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adaghayi/Library/Containers/com.microsoft.Word/Data/Library/Application%20Support/Microsoft/Office/16.0/DTS/en-US%7bA2A04D19-BEA5-204E-ABC7-28EC2B4A63EE%7d/%7b423AB7EF-0572-F842-B659-DB993ECD4CB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{423AB7EF-0572-F842-B659-DB993ECD4CBB}tf10002082.dotx</Template>
  <TotalTime>149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eaghayi</cp:lastModifiedBy>
  <cp:revision>43</cp:revision>
  <dcterms:created xsi:type="dcterms:W3CDTF">2018-08-27T18:51:00Z</dcterms:created>
  <dcterms:modified xsi:type="dcterms:W3CDTF">2019-10-30T14:45:00Z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